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387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316"/>
        <w:gridCol w:w="3993"/>
      </w:tblGrid>
      <w:tr w:rsidR="007A0F44" w:rsidRPr="00D07D0E" w14:paraId="2283A519" w14:textId="77777777" w:rsidTr="00D07D0E">
        <w:trPr>
          <w:trHeight w:hRule="exact" w:val="1800"/>
        </w:trPr>
        <w:tc>
          <w:tcPr>
            <w:tcW w:w="5316" w:type="dxa"/>
            <w:tcMar>
              <w:right w:w="144" w:type="dxa"/>
            </w:tcMar>
            <w:vAlign w:val="bottom"/>
          </w:tcPr>
          <w:p w14:paraId="224B418F" w14:textId="77777777" w:rsidR="007A0F44" w:rsidRPr="00D07D0E" w:rsidRDefault="00B51474" w:rsidP="00174A87">
            <w:pPr>
              <w:pStyle w:val="Title"/>
              <w:rPr>
                <w:sz w:val="56"/>
              </w:rPr>
            </w:pPr>
            <w:r w:rsidRPr="00D07D0E">
              <w:rPr>
                <w:sz w:val="56"/>
              </w:rPr>
              <w:t>Kartikay</w:t>
            </w:r>
          </w:p>
          <w:p w14:paraId="3C1ED162" w14:textId="77777777" w:rsidR="007A0F44" w:rsidRPr="00565B06" w:rsidRDefault="00B51474" w:rsidP="00174A87">
            <w:pPr>
              <w:pStyle w:val="Subtitle"/>
            </w:pPr>
            <w:r w:rsidRPr="00D07D0E">
              <w:rPr>
                <w:sz w:val="56"/>
              </w:rPr>
              <w:t>Kaul</w:t>
            </w:r>
          </w:p>
        </w:tc>
        <w:tc>
          <w:tcPr>
            <w:tcW w:w="3993" w:type="dxa"/>
            <w:tcMar>
              <w:left w:w="144" w:type="dxa"/>
            </w:tcMar>
            <w:vAlign w:val="bottom"/>
          </w:tcPr>
          <w:p w14:paraId="05536C8E" w14:textId="77777777" w:rsidR="007A0F44" w:rsidRPr="00D07D0E" w:rsidRDefault="003C67B2" w:rsidP="00174A87">
            <w:pPr>
              <w:pStyle w:val="ContactInfo"/>
              <w:rPr>
                <w:sz w:val="20"/>
              </w:rPr>
            </w:pPr>
            <w:sdt>
              <w:sdtPr>
                <w:rPr>
                  <w:sz w:val="20"/>
                </w:rPr>
                <w:alias w:val="Enter address:"/>
                <w:tag w:val="Enter address:"/>
                <w:id w:val="-989020281"/>
                <w:placeholder>
                  <w:docPart w:val="66B1F55624B24A2D8116CDFC6F7ED76E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B51474" w:rsidRPr="00D07D0E">
                  <w:rPr>
                    <w:sz w:val="20"/>
                  </w:rPr>
                  <w:t>54C Platinum Enclave Rohini Delhi</w:t>
                </w:r>
              </w:sdtContent>
            </w:sdt>
            <w:r w:rsidR="007A0F44" w:rsidRPr="00D07D0E">
              <w:rPr>
                <w:sz w:val="20"/>
              </w:rPr>
              <w:t xml:space="preserve">  </w:t>
            </w:r>
            <w:r w:rsidR="007A0F44" w:rsidRPr="00D07D0E"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025424F3" wp14:editId="711A3D4A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6406A9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C782FCB" w14:textId="77777777" w:rsidR="007A0F44" w:rsidRPr="00D07D0E" w:rsidRDefault="003C67B2" w:rsidP="00174A87">
            <w:pPr>
              <w:pStyle w:val="ContactInfo"/>
              <w:rPr>
                <w:sz w:val="20"/>
              </w:rPr>
            </w:pPr>
            <w:sdt>
              <w:sdtPr>
                <w:rPr>
                  <w:sz w:val="20"/>
                </w:rPr>
                <w:alias w:val="Enter phone:"/>
                <w:tag w:val="Enter phone:"/>
                <w:id w:val="381135673"/>
                <w:placeholder>
                  <w:docPart w:val="65E263D368FD4767A97B5E04D23DFAC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22201A" w:rsidRPr="00D07D0E">
                  <w:rPr>
                    <w:sz w:val="20"/>
                  </w:rPr>
                  <w:t xml:space="preserve">+91 - </w:t>
                </w:r>
                <w:r w:rsidR="00B51474" w:rsidRPr="00D07D0E">
                  <w:rPr>
                    <w:sz w:val="20"/>
                  </w:rPr>
                  <w:t>7550170675</w:t>
                </w:r>
              </w:sdtContent>
            </w:sdt>
            <w:r w:rsidR="007A0F44" w:rsidRPr="00D07D0E">
              <w:rPr>
                <w:sz w:val="20"/>
              </w:rPr>
              <w:t xml:space="preserve">  </w:t>
            </w:r>
            <w:r w:rsidR="007A0F44" w:rsidRPr="00D07D0E"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16AE36E0" wp14:editId="347BE4A6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68AE3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9CE5F07" w14:textId="77777777" w:rsidR="007A0F44" w:rsidRPr="00D07D0E" w:rsidRDefault="003C67B2" w:rsidP="00174A87">
            <w:pPr>
              <w:pStyle w:val="ContactInfo"/>
              <w:rPr>
                <w:sz w:val="20"/>
              </w:rPr>
            </w:pPr>
            <w:sdt>
              <w:sdtPr>
                <w:rPr>
                  <w:sz w:val="20"/>
                </w:rPr>
                <w:alias w:val="Enter email:"/>
                <w:tag w:val="Enter email:"/>
                <w:id w:val="479813182"/>
                <w:placeholder>
                  <w:docPart w:val="99DE33D05AB64F94BB5B9BD70808FE8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357A04" w:rsidRPr="00D07D0E">
                  <w:rPr>
                    <w:sz w:val="20"/>
                  </w:rPr>
                  <w:t>k</w:t>
                </w:r>
                <w:r w:rsidR="00B51474" w:rsidRPr="00D07D0E">
                  <w:rPr>
                    <w:sz w:val="20"/>
                  </w:rPr>
                  <w:t>artikaykaul13@gmail.com</w:t>
                </w:r>
              </w:sdtContent>
            </w:sdt>
            <w:r w:rsidR="007A0F44" w:rsidRPr="00D07D0E">
              <w:rPr>
                <w:sz w:val="20"/>
              </w:rPr>
              <w:t xml:space="preserve">  </w:t>
            </w:r>
            <w:r w:rsidR="007A0F44" w:rsidRPr="00D07D0E"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0FFF93C4" wp14:editId="5AD4896A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22B51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5D20791E" w14:textId="77777777" w:rsidR="007A0F44" w:rsidRPr="00D07D0E" w:rsidRDefault="003C67B2" w:rsidP="00174A87">
            <w:pPr>
              <w:pStyle w:val="ContactInfo"/>
              <w:rPr>
                <w:sz w:val="20"/>
              </w:rPr>
            </w:pPr>
            <w:sdt>
              <w:sdtPr>
                <w:rPr>
                  <w:sz w:val="20"/>
                </w:rPr>
                <w:alias w:val="Enter LinkedIn profile:"/>
                <w:tag w:val="Enter LinkedIn profile:"/>
                <w:id w:val="-1253892234"/>
                <w:placeholder>
                  <w:docPart w:val="5E082ED6749F43D78A2C547B40943E8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807A57" w:rsidRPr="00D07D0E">
                  <w:rPr>
                    <w:sz w:val="20"/>
                  </w:rPr>
                  <w:t>kartikay-kaul-54304054</w:t>
                </w:r>
              </w:sdtContent>
            </w:sdt>
            <w:r w:rsidR="007A0F44" w:rsidRPr="00D07D0E">
              <w:rPr>
                <w:sz w:val="20"/>
              </w:rPr>
              <w:t xml:space="preserve">  </w:t>
            </w:r>
            <w:r w:rsidR="007A0F44" w:rsidRPr="00D07D0E"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26A87EBA" wp14:editId="29126988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4CF911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41D34B1D" w14:textId="77777777" w:rsidR="002F0D11" w:rsidRPr="00D07D0E" w:rsidRDefault="002F0D11" w:rsidP="002F0D11">
            <w:pPr>
              <w:pStyle w:val="ContactInfo"/>
              <w:rPr>
                <w:sz w:val="20"/>
              </w:rPr>
            </w:pPr>
            <w:r w:rsidRPr="00D07D0E">
              <w:rPr>
                <w:sz w:val="20"/>
              </w:rPr>
              <w:t>drakenkaul.wixsite.com/portfolio</w:t>
            </w:r>
            <w:r w:rsidR="00F11E83" w:rsidRPr="00D07D0E">
              <w:rPr>
                <w:sz w:val="20"/>
              </w:rPr>
              <w:t xml:space="preserve"> </w:t>
            </w:r>
            <w:r w:rsidRPr="00D07D0E"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42675694" wp14:editId="1171533F">
                      <wp:extent cx="118872" cy="118872"/>
                      <wp:effectExtent l="0" t="0" r="0" b="0"/>
                      <wp:docPr id="2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7EFAF6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61F581DB" w14:textId="77777777" w:rsidR="007A0F44" w:rsidRPr="00D07D0E" w:rsidRDefault="003C67B2" w:rsidP="002F0D11">
            <w:pPr>
              <w:pStyle w:val="ContactInfo"/>
              <w:rPr>
                <w:sz w:val="20"/>
              </w:rPr>
            </w:pPr>
            <w:sdt>
              <w:sdtPr>
                <w:rPr>
                  <w:sz w:val="20"/>
                </w:rPr>
                <w:alias w:val="Enter Twitter/blog/portfolio:"/>
                <w:tag w:val="Enter Twitter/blog/portfolio:"/>
                <w:id w:val="1198669372"/>
                <w:placeholder>
                  <w:docPart w:val="F027F07EFD044303A741706266D7F190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357A04" w:rsidRPr="00D07D0E">
                  <w:rPr>
                    <w:sz w:val="20"/>
                  </w:rPr>
                  <w:t xml:space="preserve">Blog: </w:t>
                </w:r>
                <w:r w:rsidR="00B51474" w:rsidRPr="00D07D0E">
                  <w:rPr>
                    <w:sz w:val="20"/>
                  </w:rPr>
                  <w:t>drakoniskaul.wordpress.com</w:t>
                </w:r>
              </w:sdtContent>
            </w:sdt>
            <w:r w:rsidR="007A0F44" w:rsidRPr="00D07D0E">
              <w:rPr>
                <w:sz w:val="20"/>
              </w:rPr>
              <w:t xml:space="preserve">  </w:t>
            </w:r>
            <w:r w:rsidR="002F0D11" w:rsidRPr="00D07D0E"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43934571" wp14:editId="03DBEAAE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F641DA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88C9340" w14:textId="77777777" w:rsidTr="006E5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2F617132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6C6B488" wp14:editId="30089C66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11326D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8405F15" w14:textId="77777777" w:rsidR="000E24AC" w:rsidRPr="00565B06" w:rsidRDefault="003C67B2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BB5139B0AF2E4099991054AC82DCAA3B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73F9EA4B" w14:textId="77777777" w:rsidR="00A77B4D" w:rsidRPr="00792FB4" w:rsidRDefault="00B51474" w:rsidP="007850D1">
      <w:r w:rsidRPr="00792FB4">
        <w:t>To work in an environment where innovation and creativity are not only encouraged, but are positively rewarded, thereby deriving pleasure and satisfaction of having contributed something worthwhile towards the value-addition and development of the company</w:t>
      </w:r>
    </w:p>
    <w:tbl>
      <w:tblPr>
        <w:tblStyle w:val="TableGrid"/>
        <w:tblW w:w="5160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689"/>
        <w:gridCol w:w="8227"/>
      </w:tblGrid>
      <w:tr w:rsidR="00A77B4D" w:rsidRPr="00D07D0E" w14:paraId="1B486D32" w14:textId="77777777" w:rsidTr="00D07D0E">
        <w:trPr>
          <w:trHeight w:val="562"/>
        </w:trPr>
        <w:tc>
          <w:tcPr>
            <w:tcW w:w="689" w:type="dxa"/>
            <w:tcMar>
              <w:right w:w="216" w:type="dxa"/>
            </w:tcMar>
            <w:vAlign w:val="bottom"/>
          </w:tcPr>
          <w:p w14:paraId="559E3C9A" w14:textId="77777777" w:rsidR="00A77B4D" w:rsidRPr="00D07D0E" w:rsidRDefault="00075B13" w:rsidP="00075B13">
            <w:pPr>
              <w:pStyle w:val="Icons"/>
              <w:rPr>
                <w:sz w:val="20"/>
              </w:rPr>
            </w:pPr>
            <w:r w:rsidRPr="00D07D0E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564CA79" wp14:editId="16B8607F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524A47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27" w:type="dxa"/>
          </w:tcPr>
          <w:p w14:paraId="3287B571" w14:textId="77777777" w:rsidR="00A77B4D" w:rsidRPr="00D07D0E" w:rsidRDefault="003C67B2" w:rsidP="002146F8">
            <w:pPr>
              <w:pStyle w:val="Heading1"/>
              <w:outlineLvl w:val="0"/>
              <w:rPr>
                <w:sz w:val="28"/>
              </w:rPr>
            </w:pPr>
            <w:sdt>
              <w:sdtPr>
                <w:rPr>
                  <w:sz w:val="28"/>
                </w:rPr>
                <w:alias w:val="Education:"/>
                <w:tag w:val="Education:"/>
                <w:id w:val="1586649636"/>
                <w:placeholder>
                  <w:docPart w:val="69D68057B7A24EFBAF11B1EC8B594FC2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D07D0E">
                  <w:rPr>
                    <w:sz w:val="28"/>
                  </w:rPr>
                  <w:t>Education</w:t>
                </w:r>
              </w:sdtContent>
            </w:sdt>
          </w:p>
        </w:tc>
      </w:tr>
    </w:tbl>
    <w:p w14:paraId="6CA834A0" w14:textId="21344F51" w:rsidR="00C40D01" w:rsidRPr="00D07D0E" w:rsidRDefault="00C40D01" w:rsidP="00C40D01">
      <w:pPr>
        <w:pStyle w:val="Heading2"/>
        <w:rPr>
          <w:sz w:val="24"/>
        </w:rPr>
      </w:pPr>
      <w:r w:rsidRPr="00D07D0E">
        <w:rPr>
          <w:sz w:val="24"/>
        </w:rPr>
        <w:t xml:space="preserve">University | </w:t>
      </w:r>
      <w:r w:rsidRPr="00D07D0E">
        <w:rPr>
          <w:rStyle w:val="Emphasis"/>
          <w:sz w:val="24"/>
        </w:rPr>
        <w:t>VIT Chennai Campus</w:t>
      </w:r>
    </w:p>
    <w:p w14:paraId="0FF5BBAA" w14:textId="11F0769F" w:rsidR="00C40D01" w:rsidRPr="00D07D0E" w:rsidRDefault="00C40D01" w:rsidP="00C40D01">
      <w:pPr>
        <w:pStyle w:val="Heading3"/>
        <w:rPr>
          <w:sz w:val="22"/>
        </w:rPr>
      </w:pPr>
      <w:r w:rsidRPr="00D07D0E">
        <w:rPr>
          <w:sz w:val="22"/>
        </w:rPr>
        <w:t>2020</w:t>
      </w:r>
    </w:p>
    <w:p w14:paraId="4491D308" w14:textId="1E67F93E" w:rsidR="00C40D01" w:rsidRPr="00D07D0E" w:rsidRDefault="00C40D01" w:rsidP="00C40D01">
      <w:pPr>
        <w:rPr>
          <w:sz w:val="20"/>
        </w:rPr>
      </w:pPr>
      <w:r w:rsidRPr="000C22DC">
        <w:rPr>
          <w:b/>
          <w:sz w:val="20"/>
        </w:rPr>
        <w:t>CGPA: 8.43</w:t>
      </w:r>
      <w:r w:rsidR="004906AA">
        <w:rPr>
          <w:sz w:val="20"/>
        </w:rPr>
        <w:t xml:space="preserve">. Worked in two plays for Dramatics club. </w:t>
      </w:r>
    </w:p>
    <w:p w14:paraId="2959B8C4" w14:textId="77777777" w:rsidR="007C0E0E" w:rsidRPr="00D07D0E" w:rsidRDefault="00B51474" w:rsidP="00B47E1E">
      <w:pPr>
        <w:pStyle w:val="Heading2"/>
        <w:rPr>
          <w:sz w:val="24"/>
        </w:rPr>
      </w:pPr>
      <w:r w:rsidRPr="00D07D0E">
        <w:rPr>
          <w:sz w:val="24"/>
        </w:rPr>
        <w:t>Matriculation</w:t>
      </w:r>
      <w:r w:rsidR="007C0E0E" w:rsidRPr="00D07D0E">
        <w:rPr>
          <w:sz w:val="24"/>
        </w:rPr>
        <w:t xml:space="preserve"> | </w:t>
      </w:r>
      <w:r w:rsidRPr="00D07D0E">
        <w:rPr>
          <w:rStyle w:val="Emphasis"/>
          <w:sz w:val="24"/>
        </w:rPr>
        <w:t>St. Xavier’s School Rohini</w:t>
      </w:r>
    </w:p>
    <w:p w14:paraId="72120F64" w14:textId="77777777" w:rsidR="007C0E0E" w:rsidRPr="00D07D0E" w:rsidRDefault="00B51474" w:rsidP="004F199F">
      <w:pPr>
        <w:pStyle w:val="Heading3"/>
        <w:rPr>
          <w:sz w:val="22"/>
        </w:rPr>
      </w:pPr>
      <w:r w:rsidRPr="00D07D0E">
        <w:rPr>
          <w:sz w:val="22"/>
        </w:rPr>
        <w:t>2014</w:t>
      </w:r>
    </w:p>
    <w:p w14:paraId="39E56784" w14:textId="77777777" w:rsidR="000E24AC" w:rsidRPr="00D07D0E" w:rsidRDefault="00B51474" w:rsidP="007850D1">
      <w:pPr>
        <w:rPr>
          <w:sz w:val="20"/>
        </w:rPr>
      </w:pPr>
      <w:r w:rsidRPr="000C22DC">
        <w:rPr>
          <w:b/>
          <w:sz w:val="20"/>
        </w:rPr>
        <w:t>CGPA: 9.4</w:t>
      </w:r>
      <w:r w:rsidRPr="00D07D0E">
        <w:rPr>
          <w:sz w:val="20"/>
        </w:rPr>
        <w:t xml:space="preserve">, Earned a standing ovation for Shakespeare play. </w:t>
      </w:r>
      <w:r w:rsidR="00A00033" w:rsidRPr="00D07D0E">
        <w:rPr>
          <w:sz w:val="20"/>
        </w:rPr>
        <w:t xml:space="preserve">First position in Music Fest duet singing. </w:t>
      </w:r>
      <w:r w:rsidRPr="00D07D0E">
        <w:rPr>
          <w:sz w:val="20"/>
        </w:rPr>
        <w:t>Worked for music club and environment club.</w:t>
      </w:r>
      <w:r w:rsidR="00A00033" w:rsidRPr="00D07D0E">
        <w:rPr>
          <w:sz w:val="20"/>
        </w:rPr>
        <w:t xml:space="preserve"> Stand your ground debate competition Runners up</w:t>
      </w:r>
    </w:p>
    <w:p w14:paraId="30C0F3EB" w14:textId="77777777" w:rsidR="007C0E0E" w:rsidRPr="00D07D0E" w:rsidRDefault="00B51474" w:rsidP="00B47E1E">
      <w:pPr>
        <w:pStyle w:val="Heading2"/>
        <w:rPr>
          <w:sz w:val="24"/>
        </w:rPr>
      </w:pPr>
      <w:r w:rsidRPr="00D07D0E">
        <w:rPr>
          <w:sz w:val="24"/>
        </w:rPr>
        <w:t>Higher Secondary Board</w:t>
      </w:r>
      <w:r w:rsidR="007C0E0E" w:rsidRPr="00D07D0E">
        <w:rPr>
          <w:sz w:val="24"/>
        </w:rPr>
        <w:t xml:space="preserve"> | </w:t>
      </w:r>
      <w:r w:rsidRPr="00D07D0E">
        <w:rPr>
          <w:rStyle w:val="Emphasis"/>
          <w:sz w:val="24"/>
        </w:rPr>
        <w:t>St. Xavier’s School Rohini</w:t>
      </w:r>
    </w:p>
    <w:p w14:paraId="755A445A" w14:textId="77777777" w:rsidR="007C0E0E" w:rsidRPr="00D07D0E" w:rsidRDefault="00A00033" w:rsidP="004F199F">
      <w:pPr>
        <w:pStyle w:val="Heading3"/>
        <w:rPr>
          <w:sz w:val="22"/>
        </w:rPr>
      </w:pPr>
      <w:r w:rsidRPr="00D07D0E">
        <w:rPr>
          <w:sz w:val="22"/>
        </w:rPr>
        <w:t>2016</w:t>
      </w:r>
      <w:r w:rsidR="007C0E0E" w:rsidRPr="00D07D0E">
        <w:rPr>
          <w:sz w:val="22"/>
        </w:rPr>
        <w:t xml:space="preserve"> </w:t>
      </w:r>
    </w:p>
    <w:p w14:paraId="22FD2390" w14:textId="77777777" w:rsidR="007C0E0E" w:rsidRPr="00D07D0E" w:rsidRDefault="00A00033" w:rsidP="007C0E0E">
      <w:pPr>
        <w:rPr>
          <w:sz w:val="20"/>
        </w:rPr>
      </w:pPr>
      <w:r w:rsidRPr="000C22DC">
        <w:rPr>
          <w:b/>
          <w:sz w:val="20"/>
        </w:rPr>
        <w:t>Percentage: 88</w:t>
      </w:r>
      <w:r w:rsidRPr="00D07D0E">
        <w:rPr>
          <w:sz w:val="20"/>
        </w:rPr>
        <w:t>, Earned a higher secondary degree in computer science for C++. Project worked on- Flora and Fauna wildlife reserve directory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D07D0E" w14:paraId="0C1B85E5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44A1052" w14:textId="77777777" w:rsidR="005E088C" w:rsidRPr="00D07D0E" w:rsidRDefault="00075B13" w:rsidP="00075B13">
            <w:pPr>
              <w:pStyle w:val="Icons"/>
              <w:rPr>
                <w:sz w:val="20"/>
              </w:rPr>
            </w:pPr>
            <w:r w:rsidRPr="00D07D0E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A5AA820" wp14:editId="42F0B21C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E8632B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860FECC" w14:textId="77777777" w:rsidR="005E088C" w:rsidRPr="00D07D0E" w:rsidRDefault="003C67B2" w:rsidP="0004158B">
            <w:pPr>
              <w:pStyle w:val="Heading1"/>
              <w:outlineLvl w:val="0"/>
              <w:rPr>
                <w:sz w:val="28"/>
              </w:rPr>
            </w:pPr>
            <w:sdt>
              <w:sdtPr>
                <w:rPr>
                  <w:sz w:val="28"/>
                </w:rPr>
                <w:alias w:val="Education:"/>
                <w:tag w:val="Education:"/>
                <w:id w:val="-2131392780"/>
                <w:placeholder>
                  <w:docPart w:val="88B3F14D77EC46738AF1F8F753B78FE1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D07D0E">
                  <w:rPr>
                    <w:sz w:val="28"/>
                  </w:rPr>
                  <w:t>Experience</w:t>
                </w:r>
              </w:sdtContent>
            </w:sdt>
          </w:p>
        </w:tc>
      </w:tr>
    </w:tbl>
    <w:p w14:paraId="0481B548" w14:textId="00E76BC9" w:rsidR="008770D2" w:rsidRDefault="008770D2" w:rsidP="00B51474">
      <w:pPr>
        <w:pStyle w:val="ListParagraph"/>
        <w:numPr>
          <w:ilvl w:val="0"/>
          <w:numId w:val="16"/>
        </w:numPr>
        <w:rPr>
          <w:sz w:val="20"/>
        </w:rPr>
      </w:pPr>
      <w:r>
        <w:rPr>
          <w:sz w:val="20"/>
        </w:rPr>
        <w:t>Music generation using Deep Learning</w:t>
      </w:r>
    </w:p>
    <w:p w14:paraId="491EC0C8" w14:textId="0A717277" w:rsidR="008770D2" w:rsidRDefault="009A084E" w:rsidP="00B51474">
      <w:pPr>
        <w:pStyle w:val="ListParagraph"/>
        <w:numPr>
          <w:ilvl w:val="0"/>
          <w:numId w:val="16"/>
        </w:numPr>
        <w:rPr>
          <w:sz w:val="20"/>
        </w:rPr>
      </w:pPr>
      <w:r>
        <w:rPr>
          <w:sz w:val="20"/>
        </w:rPr>
        <w:t>D</w:t>
      </w:r>
      <w:r w:rsidR="003D1C11">
        <w:rPr>
          <w:sz w:val="20"/>
        </w:rPr>
        <w:t>DOS</w:t>
      </w:r>
      <w:r>
        <w:rPr>
          <w:sz w:val="20"/>
        </w:rPr>
        <w:t xml:space="preserve"> attack detecting model using Machine Learning</w:t>
      </w:r>
    </w:p>
    <w:p w14:paraId="7282647B" w14:textId="6E5C09DD" w:rsidR="009A084E" w:rsidRDefault="00010C12" w:rsidP="00B51474">
      <w:pPr>
        <w:pStyle w:val="ListParagraph"/>
        <w:numPr>
          <w:ilvl w:val="0"/>
          <w:numId w:val="16"/>
        </w:numPr>
        <w:rPr>
          <w:sz w:val="20"/>
        </w:rPr>
      </w:pPr>
      <w:r>
        <w:rPr>
          <w:sz w:val="20"/>
        </w:rPr>
        <w:t>Sarcasm Detection Using Sentiment Analysis</w:t>
      </w:r>
    </w:p>
    <w:p w14:paraId="16EC54FF" w14:textId="4E6B46A3" w:rsidR="005E088C" w:rsidRPr="00D07D0E" w:rsidRDefault="00B51474" w:rsidP="00B51474">
      <w:pPr>
        <w:pStyle w:val="ListParagraph"/>
        <w:numPr>
          <w:ilvl w:val="0"/>
          <w:numId w:val="16"/>
        </w:numPr>
        <w:rPr>
          <w:sz w:val="20"/>
        </w:rPr>
      </w:pPr>
      <w:r w:rsidRPr="00D07D0E">
        <w:rPr>
          <w:sz w:val="20"/>
        </w:rPr>
        <w:t>Text Summarization using PageRank using python and C++</w:t>
      </w:r>
    </w:p>
    <w:p w14:paraId="038573F6" w14:textId="77777777" w:rsidR="00B51474" w:rsidRPr="00D07D0E" w:rsidRDefault="00B51474" w:rsidP="00B51474">
      <w:pPr>
        <w:pStyle w:val="ListParagraph"/>
        <w:numPr>
          <w:ilvl w:val="0"/>
          <w:numId w:val="16"/>
        </w:numPr>
        <w:rPr>
          <w:sz w:val="20"/>
        </w:rPr>
      </w:pPr>
      <w:r w:rsidRPr="00D07D0E">
        <w:rPr>
          <w:sz w:val="20"/>
        </w:rPr>
        <w:t xml:space="preserve">String </w:t>
      </w:r>
      <w:r w:rsidR="00807A57" w:rsidRPr="00D07D0E">
        <w:rPr>
          <w:sz w:val="20"/>
        </w:rPr>
        <w:t xml:space="preserve">preprocessing and </w:t>
      </w:r>
      <w:r w:rsidRPr="00D07D0E">
        <w:rPr>
          <w:sz w:val="20"/>
        </w:rPr>
        <w:t xml:space="preserve">pattern searching using </w:t>
      </w:r>
      <w:r w:rsidR="00807A57" w:rsidRPr="00D07D0E">
        <w:rPr>
          <w:sz w:val="20"/>
        </w:rPr>
        <w:t>C/C++</w:t>
      </w:r>
    </w:p>
    <w:p w14:paraId="31BE561F" w14:textId="77777777" w:rsidR="00807A57" w:rsidRPr="00D07D0E" w:rsidRDefault="00807A57" w:rsidP="00B51474">
      <w:pPr>
        <w:pStyle w:val="ListParagraph"/>
        <w:numPr>
          <w:ilvl w:val="0"/>
          <w:numId w:val="16"/>
        </w:numPr>
        <w:rPr>
          <w:sz w:val="20"/>
        </w:rPr>
      </w:pPr>
      <w:r w:rsidRPr="00D07D0E">
        <w:rPr>
          <w:sz w:val="20"/>
        </w:rPr>
        <w:t>Dirasa – File Sharing website</w:t>
      </w:r>
    </w:p>
    <w:p w14:paraId="52EFA3C9" w14:textId="60FCBDC7" w:rsidR="008770D2" w:rsidRPr="003C2CCC" w:rsidRDefault="00357A04" w:rsidP="003C2CCC">
      <w:pPr>
        <w:pStyle w:val="ListParagraph"/>
        <w:numPr>
          <w:ilvl w:val="0"/>
          <w:numId w:val="16"/>
        </w:numPr>
        <w:rPr>
          <w:sz w:val="20"/>
        </w:rPr>
      </w:pPr>
      <w:r w:rsidRPr="00D07D0E">
        <w:rPr>
          <w:sz w:val="20"/>
        </w:rPr>
        <w:t>Talking Pigeon Chat Application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D07D0E" w14:paraId="69BC7931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0A4544B" w14:textId="77777777" w:rsidR="00143224" w:rsidRPr="00D07D0E" w:rsidRDefault="00075B13" w:rsidP="00075B13">
            <w:pPr>
              <w:pStyle w:val="Icons"/>
              <w:rPr>
                <w:sz w:val="20"/>
              </w:rPr>
            </w:pPr>
            <w:r w:rsidRPr="00D07D0E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6EDB7E3" wp14:editId="08B43F88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7D913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B42B8E9" w14:textId="77777777" w:rsidR="00143224" w:rsidRPr="00D07D0E" w:rsidRDefault="003C67B2" w:rsidP="00AD6216">
            <w:pPr>
              <w:pStyle w:val="Heading1"/>
              <w:outlineLvl w:val="0"/>
              <w:rPr>
                <w:sz w:val="28"/>
              </w:rPr>
            </w:pPr>
            <w:sdt>
              <w:sdtPr>
                <w:rPr>
                  <w:sz w:val="28"/>
                </w:rPr>
                <w:alias w:val="Skills:"/>
                <w:tag w:val="Skills:"/>
                <w:id w:val="-925109897"/>
                <w:placeholder>
                  <w:docPart w:val="DF93F2A78BF44E1386C87DF71F6EB7CC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D07D0E">
                  <w:rPr>
                    <w:sz w:val="28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D07D0E" w14:paraId="6E3FE7C0" w14:textId="77777777" w:rsidTr="00565B06">
        <w:tc>
          <w:tcPr>
            <w:tcW w:w="4320" w:type="dxa"/>
          </w:tcPr>
          <w:p w14:paraId="7E822FA1" w14:textId="77777777" w:rsidR="00143224" w:rsidRPr="00D07D0E" w:rsidRDefault="00B51474" w:rsidP="00565B06">
            <w:pPr>
              <w:pStyle w:val="ListBullet"/>
              <w:spacing w:after="80"/>
              <w:rPr>
                <w:sz w:val="20"/>
              </w:rPr>
            </w:pPr>
            <w:r w:rsidRPr="00D07D0E">
              <w:rPr>
                <w:sz w:val="20"/>
              </w:rPr>
              <w:t>Python for Data Science, C</w:t>
            </w:r>
            <w:r w:rsidR="00357A04" w:rsidRPr="00D07D0E">
              <w:rPr>
                <w:sz w:val="20"/>
              </w:rPr>
              <w:t xml:space="preserve">, </w:t>
            </w:r>
            <w:r w:rsidRPr="00D07D0E">
              <w:rPr>
                <w:sz w:val="20"/>
              </w:rPr>
              <w:t xml:space="preserve">C++, Julia, </w:t>
            </w:r>
            <w:r w:rsidR="00B33B70" w:rsidRPr="00D07D0E">
              <w:rPr>
                <w:sz w:val="20"/>
              </w:rPr>
              <w:t>MATLAB</w:t>
            </w:r>
            <w:r w:rsidRPr="00D07D0E">
              <w:rPr>
                <w:sz w:val="20"/>
              </w:rPr>
              <w:t xml:space="preserve">, GNU Octave, Java, Linux </w:t>
            </w:r>
          </w:p>
          <w:p w14:paraId="1E7DE0C8" w14:textId="77777777" w:rsidR="00316CE4" w:rsidRDefault="00B51474" w:rsidP="00316CE4">
            <w:pPr>
              <w:pStyle w:val="ListBullet"/>
              <w:spacing w:after="80"/>
              <w:rPr>
                <w:sz w:val="20"/>
              </w:rPr>
            </w:pPr>
            <w:r w:rsidRPr="00D07D0E">
              <w:rPr>
                <w:sz w:val="20"/>
              </w:rPr>
              <w:t>SQL, MongoDB</w:t>
            </w:r>
          </w:p>
          <w:p w14:paraId="636A23BB" w14:textId="6A66D6FF" w:rsidR="00AF10A7" w:rsidRPr="00D07D0E" w:rsidRDefault="00AF10A7" w:rsidP="00316CE4">
            <w:pPr>
              <w:pStyle w:val="ListBullet"/>
              <w:spacing w:after="80"/>
              <w:rPr>
                <w:sz w:val="20"/>
              </w:rPr>
            </w:pPr>
            <w:r>
              <w:rPr>
                <w:sz w:val="20"/>
              </w:rPr>
              <w:t>Machine Learning</w:t>
            </w:r>
          </w:p>
        </w:tc>
        <w:tc>
          <w:tcPr>
            <w:tcW w:w="4320" w:type="dxa"/>
            <w:tcMar>
              <w:left w:w="576" w:type="dxa"/>
            </w:tcMar>
          </w:tcPr>
          <w:p w14:paraId="79E99AAA" w14:textId="77777777" w:rsidR="00143224" w:rsidRPr="00D07D0E" w:rsidRDefault="00357A04" w:rsidP="00565B06">
            <w:pPr>
              <w:pStyle w:val="ListBullet"/>
              <w:spacing w:after="80"/>
              <w:rPr>
                <w:sz w:val="20"/>
              </w:rPr>
            </w:pPr>
            <w:r w:rsidRPr="00D07D0E">
              <w:rPr>
                <w:sz w:val="20"/>
              </w:rPr>
              <w:t>Creative Writing</w:t>
            </w:r>
          </w:p>
          <w:p w14:paraId="11DF74E1" w14:textId="77777777" w:rsidR="00F904FC" w:rsidRPr="00D07D0E" w:rsidRDefault="00325C97" w:rsidP="00565B06">
            <w:pPr>
              <w:pStyle w:val="ListBullet"/>
              <w:spacing w:after="80"/>
              <w:rPr>
                <w:sz w:val="20"/>
              </w:rPr>
            </w:pPr>
            <w:r w:rsidRPr="00D07D0E">
              <w:rPr>
                <w:sz w:val="20"/>
              </w:rPr>
              <w:t>Assembly Language 8086</w:t>
            </w:r>
          </w:p>
          <w:p w14:paraId="44939ECD" w14:textId="77777777" w:rsidR="00F904FC" w:rsidRPr="00D07D0E" w:rsidRDefault="00463786" w:rsidP="00565B06">
            <w:pPr>
              <w:pStyle w:val="ListBullet"/>
              <w:spacing w:after="80"/>
              <w:rPr>
                <w:sz w:val="20"/>
              </w:rPr>
            </w:pPr>
            <w:r w:rsidRPr="00D07D0E">
              <w:rPr>
                <w:sz w:val="20"/>
              </w:rPr>
              <w:t>CUDA</w:t>
            </w:r>
            <w:bookmarkStart w:id="0" w:name="_GoBack"/>
            <w:bookmarkEnd w:id="0"/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D07D0E" w14:paraId="087D383A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24AAA351" w14:textId="77777777" w:rsidR="00AC7C34" w:rsidRPr="00D07D0E" w:rsidRDefault="00075B13" w:rsidP="00075B13">
            <w:pPr>
              <w:pStyle w:val="Icons"/>
              <w:rPr>
                <w:sz w:val="20"/>
              </w:rPr>
            </w:pPr>
            <w:r w:rsidRPr="00D07D0E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5F60380" wp14:editId="49F0F6BA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88B2CC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14829ED" w14:textId="77777777" w:rsidR="00AC7C34" w:rsidRPr="00D07D0E" w:rsidRDefault="003C67B2" w:rsidP="00AD6216">
            <w:pPr>
              <w:pStyle w:val="Heading1"/>
              <w:outlineLvl w:val="0"/>
              <w:rPr>
                <w:sz w:val="28"/>
              </w:rPr>
            </w:pPr>
            <w:sdt>
              <w:sdtPr>
                <w:rPr>
                  <w:sz w:val="28"/>
                </w:rPr>
                <w:alias w:val="Activities:"/>
                <w:tag w:val="Activities:"/>
                <w:id w:val="-2061776476"/>
                <w:placeholder>
                  <w:docPart w:val="BF7A4A73EFB144D0AC71B7B3E8496522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D07D0E">
                  <w:rPr>
                    <w:sz w:val="28"/>
                  </w:rPr>
                  <w:t>Activities</w:t>
                </w:r>
              </w:sdtContent>
            </w:sdt>
          </w:p>
        </w:tc>
      </w:tr>
    </w:tbl>
    <w:p w14:paraId="464B5297" w14:textId="52AC4F8F" w:rsidR="00AF10A7" w:rsidRPr="00792FB4" w:rsidRDefault="000D152F" w:rsidP="00316CE4">
      <w:r w:rsidRPr="00792FB4">
        <w:t>I have a great passion in writing stories besides th</w:t>
      </w:r>
      <w:r w:rsidR="00A83DDD" w:rsidRPr="00792FB4">
        <w:t>e field of computer sciences and have written numerous short stories. I also love fabricating poems</w:t>
      </w:r>
      <w:r w:rsidR="00664F8A" w:rsidRPr="00792FB4">
        <w:t>. I have volunteered in many street plays and debate competition in my secondary school and</w:t>
      </w:r>
      <w:r w:rsidR="009F5F02" w:rsidRPr="00792FB4">
        <w:t xml:space="preserve"> worked for the ECO club and Science club as a volunteer</w:t>
      </w:r>
      <w:r w:rsidR="001214E5" w:rsidRPr="00792FB4">
        <w:t>.</w:t>
      </w:r>
      <w:r w:rsidR="000805EF" w:rsidRPr="00792FB4">
        <w:t xml:space="preserve"> Earned expert level certification from datacamp.com for </w:t>
      </w:r>
      <w:r w:rsidR="000805EF" w:rsidRPr="00792FB4">
        <w:rPr>
          <w:i/>
        </w:rPr>
        <w:t>Python for data science</w:t>
      </w:r>
      <w:r w:rsidR="000805EF" w:rsidRPr="00792FB4">
        <w:t>.</w:t>
      </w:r>
    </w:p>
    <w:sectPr w:rsidR="00AF10A7" w:rsidRPr="00792FB4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F011F" w14:textId="77777777" w:rsidR="003C67B2" w:rsidRDefault="003C67B2" w:rsidP="00F534FB">
      <w:pPr>
        <w:spacing w:after="0"/>
      </w:pPr>
      <w:r>
        <w:separator/>
      </w:r>
    </w:p>
  </w:endnote>
  <w:endnote w:type="continuationSeparator" w:id="0">
    <w:p w14:paraId="14582AD3" w14:textId="77777777" w:rsidR="003C67B2" w:rsidRDefault="003C67B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9CB34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68853" w14:textId="77777777" w:rsidR="003C67B2" w:rsidRDefault="003C67B2" w:rsidP="00F534FB">
      <w:pPr>
        <w:spacing w:after="0"/>
      </w:pPr>
      <w:r>
        <w:separator/>
      </w:r>
    </w:p>
  </w:footnote>
  <w:footnote w:type="continuationSeparator" w:id="0">
    <w:p w14:paraId="55150793" w14:textId="77777777" w:rsidR="003C67B2" w:rsidRDefault="003C67B2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227B1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99AA1A7" wp14:editId="7C38532A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D1F4A1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11BA"/>
    <w:multiLevelType w:val="hybridMultilevel"/>
    <w:tmpl w:val="9DBCC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74"/>
    <w:rsid w:val="00002750"/>
    <w:rsid w:val="00004D4E"/>
    <w:rsid w:val="00010C12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805EF"/>
    <w:rsid w:val="00092692"/>
    <w:rsid w:val="00096203"/>
    <w:rsid w:val="000A0229"/>
    <w:rsid w:val="000C22DC"/>
    <w:rsid w:val="000D152F"/>
    <w:rsid w:val="000E24AC"/>
    <w:rsid w:val="000E4A73"/>
    <w:rsid w:val="000F79EA"/>
    <w:rsid w:val="001214E5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1DA7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2201A"/>
    <w:rsid w:val="00233DA8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0D11"/>
    <w:rsid w:val="002F10E7"/>
    <w:rsid w:val="002F69E4"/>
    <w:rsid w:val="00300A98"/>
    <w:rsid w:val="0030724A"/>
    <w:rsid w:val="00316CE4"/>
    <w:rsid w:val="00323C3F"/>
    <w:rsid w:val="00325C97"/>
    <w:rsid w:val="003279A4"/>
    <w:rsid w:val="00337114"/>
    <w:rsid w:val="0035004C"/>
    <w:rsid w:val="003571C8"/>
    <w:rsid w:val="00357A04"/>
    <w:rsid w:val="00372FEF"/>
    <w:rsid w:val="00383057"/>
    <w:rsid w:val="0039703C"/>
    <w:rsid w:val="003974BB"/>
    <w:rsid w:val="003A091E"/>
    <w:rsid w:val="003C2CCC"/>
    <w:rsid w:val="003C67B2"/>
    <w:rsid w:val="003D1C11"/>
    <w:rsid w:val="003E5D64"/>
    <w:rsid w:val="003F11A0"/>
    <w:rsid w:val="00403149"/>
    <w:rsid w:val="004037EF"/>
    <w:rsid w:val="00405BAD"/>
    <w:rsid w:val="004113D8"/>
    <w:rsid w:val="00416463"/>
    <w:rsid w:val="00423827"/>
    <w:rsid w:val="00437B8B"/>
    <w:rsid w:val="00463786"/>
    <w:rsid w:val="00465113"/>
    <w:rsid w:val="00467F3F"/>
    <w:rsid w:val="004727C2"/>
    <w:rsid w:val="00476144"/>
    <w:rsid w:val="004906AA"/>
    <w:rsid w:val="004915EA"/>
    <w:rsid w:val="004A3409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64F8A"/>
    <w:rsid w:val="00667F29"/>
    <w:rsid w:val="00673F18"/>
    <w:rsid w:val="00676CEB"/>
    <w:rsid w:val="00683A86"/>
    <w:rsid w:val="0069300B"/>
    <w:rsid w:val="006A4C72"/>
    <w:rsid w:val="006D65F8"/>
    <w:rsid w:val="006E515D"/>
    <w:rsid w:val="006F4D23"/>
    <w:rsid w:val="00710434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92FB4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07A57"/>
    <w:rsid w:val="00812148"/>
    <w:rsid w:val="00814B43"/>
    <w:rsid w:val="00814FA5"/>
    <w:rsid w:val="0083016A"/>
    <w:rsid w:val="00846AAE"/>
    <w:rsid w:val="00867081"/>
    <w:rsid w:val="008770D2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74397"/>
    <w:rsid w:val="009918BB"/>
    <w:rsid w:val="009931F7"/>
    <w:rsid w:val="00994768"/>
    <w:rsid w:val="009A084E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9F5F02"/>
    <w:rsid w:val="00A00033"/>
    <w:rsid w:val="00A1144C"/>
    <w:rsid w:val="00A1329C"/>
    <w:rsid w:val="00A25023"/>
    <w:rsid w:val="00A2760D"/>
    <w:rsid w:val="00A42CE4"/>
    <w:rsid w:val="00A56B81"/>
    <w:rsid w:val="00A57417"/>
    <w:rsid w:val="00A6314E"/>
    <w:rsid w:val="00A77B4D"/>
    <w:rsid w:val="00A8052D"/>
    <w:rsid w:val="00A83DDD"/>
    <w:rsid w:val="00A9077F"/>
    <w:rsid w:val="00AA04BD"/>
    <w:rsid w:val="00AA276C"/>
    <w:rsid w:val="00AB673E"/>
    <w:rsid w:val="00AC7C34"/>
    <w:rsid w:val="00AD1123"/>
    <w:rsid w:val="00AD121E"/>
    <w:rsid w:val="00AD518A"/>
    <w:rsid w:val="00AD6216"/>
    <w:rsid w:val="00AE2F61"/>
    <w:rsid w:val="00AE313B"/>
    <w:rsid w:val="00AE7650"/>
    <w:rsid w:val="00AF10A7"/>
    <w:rsid w:val="00B112B1"/>
    <w:rsid w:val="00B1221A"/>
    <w:rsid w:val="00B204FE"/>
    <w:rsid w:val="00B25746"/>
    <w:rsid w:val="00B33B70"/>
    <w:rsid w:val="00B47E1E"/>
    <w:rsid w:val="00B51474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050EE"/>
    <w:rsid w:val="00C3233C"/>
    <w:rsid w:val="00C3763A"/>
    <w:rsid w:val="00C40D01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CE51A9"/>
    <w:rsid w:val="00D03915"/>
    <w:rsid w:val="00D046EF"/>
    <w:rsid w:val="00D07D0E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87875"/>
    <w:rsid w:val="00E97BD9"/>
    <w:rsid w:val="00EE0848"/>
    <w:rsid w:val="00F03B1E"/>
    <w:rsid w:val="00F03F2C"/>
    <w:rsid w:val="00F11E83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7DD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B51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ti\AppData\Local\Packages\Microsoft.Office.Desktop_8wekyb3d8bbwe\LocalCache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B1F55624B24A2D8116CDFC6F7ED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A4808-5BEE-48B2-81A3-F7B574D3F3B1}"/>
      </w:docPartPr>
      <w:docPartBody>
        <w:p w:rsidR="00B05A89" w:rsidRDefault="002D58FC">
          <w:pPr>
            <w:pStyle w:val="66B1F55624B24A2D8116CDFC6F7ED76E"/>
          </w:pPr>
          <w:r w:rsidRPr="009D0878">
            <w:t>Address</w:t>
          </w:r>
        </w:p>
      </w:docPartBody>
    </w:docPart>
    <w:docPart>
      <w:docPartPr>
        <w:name w:val="65E263D368FD4767A97B5E04D23DF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92740-C87B-4BA9-AE32-EA70367315E4}"/>
      </w:docPartPr>
      <w:docPartBody>
        <w:p w:rsidR="00B05A89" w:rsidRDefault="002D58FC">
          <w:pPr>
            <w:pStyle w:val="65E263D368FD4767A97B5E04D23DFACD"/>
          </w:pPr>
          <w:r w:rsidRPr="009D0878">
            <w:t>Phone</w:t>
          </w:r>
        </w:p>
      </w:docPartBody>
    </w:docPart>
    <w:docPart>
      <w:docPartPr>
        <w:name w:val="99DE33D05AB64F94BB5B9BD70808F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89E87-109B-46A6-A39E-46EE0F1725C1}"/>
      </w:docPartPr>
      <w:docPartBody>
        <w:p w:rsidR="00B05A89" w:rsidRDefault="002D58FC">
          <w:pPr>
            <w:pStyle w:val="99DE33D05AB64F94BB5B9BD70808FE86"/>
          </w:pPr>
          <w:r w:rsidRPr="009D0878">
            <w:t>Email</w:t>
          </w:r>
        </w:p>
      </w:docPartBody>
    </w:docPart>
    <w:docPart>
      <w:docPartPr>
        <w:name w:val="5E082ED6749F43D78A2C547B4094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9042D-2B6B-4E61-A7E7-B964CA95EEE9}"/>
      </w:docPartPr>
      <w:docPartBody>
        <w:p w:rsidR="00B05A89" w:rsidRDefault="002D58FC">
          <w:pPr>
            <w:pStyle w:val="5E082ED6749F43D78A2C547B40943E8B"/>
          </w:pPr>
          <w:r w:rsidRPr="009D0878">
            <w:t>LinkedIn Profile</w:t>
          </w:r>
        </w:p>
      </w:docPartBody>
    </w:docPart>
    <w:docPart>
      <w:docPartPr>
        <w:name w:val="F027F07EFD044303A741706266D7F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3A4DE-38E9-4A0E-A115-B7F054E59077}"/>
      </w:docPartPr>
      <w:docPartBody>
        <w:p w:rsidR="00B05A89" w:rsidRDefault="002D58FC">
          <w:pPr>
            <w:pStyle w:val="F027F07EFD044303A741706266D7F190"/>
          </w:pPr>
          <w:r w:rsidRPr="009D0878">
            <w:t>Twitter/Blog/Portfolio</w:t>
          </w:r>
        </w:p>
      </w:docPartBody>
    </w:docPart>
    <w:docPart>
      <w:docPartPr>
        <w:name w:val="BB5139B0AF2E4099991054AC82DCA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279F0-C2B6-4C4D-A6B0-7FCA382785B1}"/>
      </w:docPartPr>
      <w:docPartBody>
        <w:p w:rsidR="00B05A89" w:rsidRDefault="002D58FC">
          <w:pPr>
            <w:pStyle w:val="BB5139B0AF2E4099991054AC82DCAA3B"/>
          </w:pPr>
          <w:r w:rsidRPr="00D85CA4">
            <w:t>Objective</w:t>
          </w:r>
        </w:p>
      </w:docPartBody>
    </w:docPart>
    <w:docPart>
      <w:docPartPr>
        <w:name w:val="69D68057B7A24EFBAF11B1EC8B594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4E046-E4B0-47A5-9E72-8132478F4FDF}"/>
      </w:docPartPr>
      <w:docPartBody>
        <w:p w:rsidR="00B05A89" w:rsidRDefault="002D58FC">
          <w:pPr>
            <w:pStyle w:val="69D68057B7A24EFBAF11B1EC8B594FC2"/>
          </w:pPr>
          <w:r w:rsidRPr="00565B06">
            <w:t>Education</w:t>
          </w:r>
        </w:p>
      </w:docPartBody>
    </w:docPart>
    <w:docPart>
      <w:docPartPr>
        <w:name w:val="88B3F14D77EC46738AF1F8F753B78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6C5D1-B770-4382-A891-115077F990D1}"/>
      </w:docPartPr>
      <w:docPartBody>
        <w:p w:rsidR="00B05A89" w:rsidRDefault="002D58FC">
          <w:pPr>
            <w:pStyle w:val="88B3F14D77EC46738AF1F8F753B78FE1"/>
          </w:pPr>
          <w:r w:rsidRPr="00565B06">
            <w:t>Experience</w:t>
          </w:r>
        </w:p>
      </w:docPartBody>
    </w:docPart>
    <w:docPart>
      <w:docPartPr>
        <w:name w:val="DF93F2A78BF44E1386C87DF71F6EB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A95B0-A2A0-47F1-9D46-1FC68E359994}"/>
      </w:docPartPr>
      <w:docPartBody>
        <w:p w:rsidR="00B05A89" w:rsidRDefault="002D58FC">
          <w:pPr>
            <w:pStyle w:val="DF93F2A78BF44E1386C87DF71F6EB7CC"/>
          </w:pPr>
          <w:r w:rsidRPr="00565B06">
            <w:t>Skills</w:t>
          </w:r>
        </w:p>
      </w:docPartBody>
    </w:docPart>
    <w:docPart>
      <w:docPartPr>
        <w:name w:val="BF7A4A73EFB144D0AC71B7B3E8496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C9D39-0B5D-4AA3-8B77-C32B907A282A}"/>
      </w:docPartPr>
      <w:docPartBody>
        <w:p w:rsidR="00B05A89" w:rsidRDefault="002D58FC">
          <w:pPr>
            <w:pStyle w:val="BF7A4A73EFB144D0AC71B7B3E8496522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FC"/>
    <w:rsid w:val="002D58FC"/>
    <w:rsid w:val="006F7460"/>
    <w:rsid w:val="008333DD"/>
    <w:rsid w:val="00B05A89"/>
    <w:rsid w:val="00DC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1E5FB669EB411B8072B81769E73004">
    <w:name w:val="A01E5FB669EB411B8072B81769E73004"/>
  </w:style>
  <w:style w:type="paragraph" w:customStyle="1" w:styleId="4FCFFA495E714452921600EAE4605F05">
    <w:name w:val="4FCFFA495E714452921600EAE4605F05"/>
  </w:style>
  <w:style w:type="paragraph" w:customStyle="1" w:styleId="66B1F55624B24A2D8116CDFC6F7ED76E">
    <w:name w:val="66B1F55624B24A2D8116CDFC6F7ED76E"/>
  </w:style>
  <w:style w:type="paragraph" w:customStyle="1" w:styleId="65E263D368FD4767A97B5E04D23DFACD">
    <w:name w:val="65E263D368FD4767A97B5E04D23DFACD"/>
  </w:style>
  <w:style w:type="paragraph" w:customStyle="1" w:styleId="99DE33D05AB64F94BB5B9BD70808FE86">
    <w:name w:val="99DE33D05AB64F94BB5B9BD70808FE86"/>
  </w:style>
  <w:style w:type="paragraph" w:customStyle="1" w:styleId="5E082ED6749F43D78A2C547B40943E8B">
    <w:name w:val="5E082ED6749F43D78A2C547B40943E8B"/>
  </w:style>
  <w:style w:type="paragraph" w:customStyle="1" w:styleId="F027F07EFD044303A741706266D7F190">
    <w:name w:val="F027F07EFD044303A741706266D7F190"/>
  </w:style>
  <w:style w:type="paragraph" w:customStyle="1" w:styleId="BB5139B0AF2E4099991054AC82DCAA3B">
    <w:name w:val="BB5139B0AF2E4099991054AC82DCAA3B"/>
  </w:style>
  <w:style w:type="paragraph" w:customStyle="1" w:styleId="683F5A39EF774ED3BE2C65638BF1088F">
    <w:name w:val="683F5A39EF774ED3BE2C65638BF1088F"/>
  </w:style>
  <w:style w:type="paragraph" w:customStyle="1" w:styleId="69D68057B7A24EFBAF11B1EC8B594FC2">
    <w:name w:val="69D68057B7A24EFBAF11B1EC8B594FC2"/>
  </w:style>
  <w:style w:type="paragraph" w:customStyle="1" w:styleId="3E8DEAF7FDD7412E93979A7BB2BB7C4F">
    <w:name w:val="3E8DEAF7FDD7412E93979A7BB2BB7C4F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7F3A670D8B9D4A6C8420EB5F9326B6F3">
    <w:name w:val="7F3A670D8B9D4A6C8420EB5F9326B6F3"/>
  </w:style>
  <w:style w:type="paragraph" w:customStyle="1" w:styleId="002616A30DD44C9A8831BC73E1475338">
    <w:name w:val="002616A30DD44C9A8831BC73E1475338"/>
  </w:style>
  <w:style w:type="paragraph" w:customStyle="1" w:styleId="14F56EFF45234952A4142070E0C1BAC3">
    <w:name w:val="14F56EFF45234952A4142070E0C1BAC3"/>
  </w:style>
  <w:style w:type="paragraph" w:customStyle="1" w:styleId="88C3F633986A41549B92E5F0EA532E60">
    <w:name w:val="88C3F633986A41549B92E5F0EA532E60"/>
  </w:style>
  <w:style w:type="paragraph" w:customStyle="1" w:styleId="52CB3986AFB9492E838FF559BF2149D8">
    <w:name w:val="52CB3986AFB9492E838FF559BF2149D8"/>
  </w:style>
  <w:style w:type="paragraph" w:customStyle="1" w:styleId="A0FCDDC1C9544C95B8283EDCECFB3E6D">
    <w:name w:val="A0FCDDC1C9544C95B8283EDCECFB3E6D"/>
  </w:style>
  <w:style w:type="paragraph" w:customStyle="1" w:styleId="88B08A27159C48C182EDE142BD091325">
    <w:name w:val="88B08A27159C48C182EDE142BD091325"/>
  </w:style>
  <w:style w:type="paragraph" w:customStyle="1" w:styleId="56A450C5B91B4275A869162A19C5A430">
    <w:name w:val="56A450C5B91B4275A869162A19C5A430"/>
  </w:style>
  <w:style w:type="paragraph" w:customStyle="1" w:styleId="A73124486244426AB07B7F587669C454">
    <w:name w:val="A73124486244426AB07B7F587669C454"/>
  </w:style>
  <w:style w:type="paragraph" w:customStyle="1" w:styleId="88B3F14D77EC46738AF1F8F753B78FE1">
    <w:name w:val="88B3F14D77EC46738AF1F8F753B78FE1"/>
  </w:style>
  <w:style w:type="paragraph" w:customStyle="1" w:styleId="B6F4696FEBDA492AA5A6035903B6133D">
    <w:name w:val="B6F4696FEBDA492AA5A6035903B6133D"/>
  </w:style>
  <w:style w:type="paragraph" w:customStyle="1" w:styleId="02E2A722D8B6442EB223154F49E2E60A">
    <w:name w:val="02E2A722D8B6442EB223154F49E2E60A"/>
  </w:style>
  <w:style w:type="paragraph" w:customStyle="1" w:styleId="54564DE065D54736851BB530FAE5C8DD">
    <w:name w:val="54564DE065D54736851BB530FAE5C8DD"/>
  </w:style>
  <w:style w:type="paragraph" w:customStyle="1" w:styleId="DEC2DC9951FC4788957BC7A3EECFDED1">
    <w:name w:val="DEC2DC9951FC4788957BC7A3EECFDED1"/>
  </w:style>
  <w:style w:type="paragraph" w:customStyle="1" w:styleId="14F6004803644DCA825BA10797507907">
    <w:name w:val="14F6004803644DCA825BA10797507907"/>
  </w:style>
  <w:style w:type="paragraph" w:customStyle="1" w:styleId="7EF66A35CFDE472AA5A69B979405A683">
    <w:name w:val="7EF66A35CFDE472AA5A69B979405A683"/>
  </w:style>
  <w:style w:type="paragraph" w:customStyle="1" w:styleId="30792BD433C34A5AB6A0DB7D71C2E64B">
    <w:name w:val="30792BD433C34A5AB6A0DB7D71C2E64B"/>
  </w:style>
  <w:style w:type="paragraph" w:customStyle="1" w:styleId="933BE3DB36574142B0421C70AD569672">
    <w:name w:val="933BE3DB36574142B0421C70AD569672"/>
  </w:style>
  <w:style w:type="paragraph" w:customStyle="1" w:styleId="7602A73F87EC420AAD36B554B97A295F">
    <w:name w:val="7602A73F87EC420AAD36B554B97A295F"/>
  </w:style>
  <w:style w:type="paragraph" w:customStyle="1" w:styleId="413B442249E94A7CA547B8A7DD627D25">
    <w:name w:val="413B442249E94A7CA547B8A7DD627D25"/>
  </w:style>
  <w:style w:type="paragraph" w:customStyle="1" w:styleId="DF93F2A78BF44E1386C87DF71F6EB7CC">
    <w:name w:val="DF93F2A78BF44E1386C87DF71F6EB7CC"/>
  </w:style>
  <w:style w:type="paragraph" w:customStyle="1" w:styleId="2D0E7958FF37408D9B07B600BAC7F975">
    <w:name w:val="2D0E7958FF37408D9B07B600BAC7F975"/>
  </w:style>
  <w:style w:type="paragraph" w:customStyle="1" w:styleId="4F72FDC7FCDF4D529F20EAD8523DB838">
    <w:name w:val="4F72FDC7FCDF4D529F20EAD8523DB838"/>
  </w:style>
  <w:style w:type="paragraph" w:customStyle="1" w:styleId="2497352D0FC344F3B921E5D563AFE183">
    <w:name w:val="2497352D0FC344F3B921E5D563AFE183"/>
  </w:style>
  <w:style w:type="paragraph" w:customStyle="1" w:styleId="10D5C45120DC472485ED52A6FE0C6CD6">
    <w:name w:val="10D5C45120DC472485ED52A6FE0C6CD6"/>
  </w:style>
  <w:style w:type="paragraph" w:customStyle="1" w:styleId="1C0A3FDE2FEC4E8C9CF4D011C591ECEF">
    <w:name w:val="1C0A3FDE2FEC4E8C9CF4D011C591ECEF"/>
  </w:style>
  <w:style w:type="paragraph" w:customStyle="1" w:styleId="BF7A4A73EFB144D0AC71B7B3E8496522">
    <w:name w:val="BF7A4A73EFB144D0AC71B7B3E8496522"/>
  </w:style>
  <w:style w:type="paragraph" w:customStyle="1" w:styleId="A8403BE5FDC44C4C9D6DBFB42CBE4145">
    <w:name w:val="A8403BE5FDC44C4C9D6DBFB42CBE4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54C Platinum Enclave Rohini Delhi</CompanyAddress>
  <CompanyPhone>+91 - 7550170675</CompanyPhone>
  <CompanyFax/>
  <CompanyEmail>kartikaykaul13@gmail.com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kartikay-kaul-54304054</cp:keywords>
  <dc:description/>
  <cp:lastModifiedBy/>
  <cp:revision>1</cp:revision>
  <dcterms:created xsi:type="dcterms:W3CDTF">2019-02-02T10:43:00Z</dcterms:created>
  <dcterms:modified xsi:type="dcterms:W3CDTF">2019-04-07T12:28:00Z</dcterms:modified>
  <cp:category/>
  <cp:contentStatus>Blog: drakoniskaul.wordpress.com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